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0DC1" w14:textId="397070A4" w:rsidR="00DA3307" w:rsidRPr="00842D78" w:rsidRDefault="009A33F5" w:rsidP="00E903F9">
      <w:pPr>
        <w:pStyle w:val="Header"/>
        <w:spacing w:line="276" w:lineRule="auto"/>
        <w:rPr>
          <w:rFonts w:ascii="Calibri" w:hAnsi="Calibri" w:cs="Calibri"/>
          <w:b/>
          <w:bCs/>
          <w:sz w:val="48"/>
          <w:szCs w:val="48"/>
        </w:rPr>
      </w:pPr>
      <w:r w:rsidRPr="00842D78">
        <w:rPr>
          <w:rFonts w:ascii="Calibri" w:hAnsi="Calibri" w:cs="Calibri"/>
          <w:b/>
          <w:bCs/>
          <w:sz w:val="48"/>
          <w:szCs w:val="48"/>
        </w:rPr>
        <w:t>Menashe Mtku</w:t>
      </w:r>
    </w:p>
    <w:p w14:paraId="1B96E304" w14:textId="44494772" w:rsidR="00141A4C" w:rsidRPr="00842D78" w:rsidRDefault="009A33F5" w:rsidP="00141A4C">
      <w:pPr>
        <w:rPr>
          <w:rFonts w:ascii="Calibri" w:hAnsi="Calibri" w:cs="Calibri"/>
        </w:rPr>
      </w:pPr>
      <w:r w:rsidRPr="00842D78">
        <w:rPr>
          <w:rFonts w:ascii="Calibri" w:hAnsi="Calibri" w:cs="Calibri"/>
        </w:rPr>
        <w:t>Kiryat Gat, Israel</w:t>
      </w:r>
      <w:r w:rsidR="00141A4C" w:rsidRPr="00842D78">
        <w:rPr>
          <w:rFonts w:ascii="Calibri" w:hAnsi="Calibri" w:cs="Calibri"/>
        </w:rPr>
        <w:t> | </w:t>
      </w:r>
      <w:r w:rsidRPr="00842D78">
        <w:rPr>
          <w:rFonts w:ascii="Calibri" w:hAnsi="Calibri" w:cs="Calibri"/>
        </w:rPr>
        <w:t>054-2661126</w:t>
      </w:r>
      <w:r w:rsidR="00141A4C" w:rsidRPr="00842D78">
        <w:rPr>
          <w:rFonts w:ascii="Calibri" w:hAnsi="Calibri" w:cs="Calibri"/>
        </w:rPr>
        <w:t> | </w:t>
      </w:r>
      <w:hyperlink r:id="rId8" w:history="1">
        <w:r w:rsidRPr="00842D78">
          <w:rPr>
            <w:rStyle w:val="Hyperlink"/>
            <w:rFonts w:ascii="Calibri" w:hAnsi="Calibri" w:cs="Calibri"/>
          </w:rPr>
          <w:t>mmatuko1@gmail.com</w:t>
        </w:r>
      </w:hyperlink>
    </w:p>
    <w:p w14:paraId="068FD6AA" w14:textId="77777777" w:rsidR="006270A9" w:rsidRDefault="001D5ACD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2AC8BE1D7CCF492D8106AB78FAF621D0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44F38982" w14:textId="77777777" w:rsidR="00DC39B6" w:rsidRDefault="00ED4484" w:rsidP="00ED4484">
      <w:pPr>
        <w:rPr>
          <w:rFonts w:ascii="Calibri" w:hAnsi="Calibri" w:cs="Calibri"/>
          <w:bCs/>
        </w:rPr>
      </w:pPr>
      <w:r w:rsidRPr="00842D78">
        <w:rPr>
          <w:rFonts w:ascii="Calibri" w:hAnsi="Calibri" w:cs="Calibri"/>
          <w:bCs/>
        </w:rPr>
        <w:t xml:space="preserve">Graduate of Software Practical Engineering, </w:t>
      </w:r>
    </w:p>
    <w:p w14:paraId="5D453ABA" w14:textId="587FFB68" w:rsidR="00ED4484" w:rsidRPr="00842D78" w:rsidRDefault="00DC39B6" w:rsidP="00ED4484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L</w:t>
      </w:r>
      <w:r w:rsidR="00ED4484" w:rsidRPr="00842D78">
        <w:rPr>
          <w:rFonts w:ascii="Calibri" w:hAnsi="Calibri" w:cs="Calibri"/>
          <w:bCs/>
        </w:rPr>
        <w:t xml:space="preserve">ooking for an opportunity in the field of </w:t>
      </w:r>
      <w:r w:rsidR="0041727F">
        <w:rPr>
          <w:rFonts w:ascii="Calibri" w:hAnsi="Calibri" w:cs="Calibri"/>
          <w:bCs/>
        </w:rPr>
        <w:t>Web</w:t>
      </w:r>
      <w:r w:rsidR="00ED4484" w:rsidRPr="00842D78">
        <w:rPr>
          <w:rFonts w:ascii="Calibri" w:hAnsi="Calibri" w:cs="Calibri"/>
          <w:bCs/>
        </w:rPr>
        <w:t xml:space="preserve"> development.</w:t>
      </w:r>
    </w:p>
    <w:p w14:paraId="1A0F530D" w14:textId="447402F3" w:rsidR="00ED4484" w:rsidRPr="00842D78" w:rsidRDefault="00ED4484" w:rsidP="00ED4484">
      <w:pPr>
        <w:spacing w:after="120"/>
        <w:rPr>
          <w:rFonts w:ascii="Calibri" w:hAnsi="Calibri" w:cs="Calibri" w:hint="cs"/>
          <w:bCs/>
          <w:rtl/>
          <w:lang w:bidi="he-IL"/>
        </w:rPr>
      </w:pPr>
      <w:r w:rsidRPr="00ED4484">
        <w:rPr>
          <w:rFonts w:ascii="Calibri" w:hAnsi="Calibri" w:cs="Calibri"/>
          <w:bCs/>
        </w:rPr>
        <w:t>Have a passion and love for the world of computers and loves to create from scratch.</w:t>
      </w:r>
    </w:p>
    <w:p w14:paraId="572AF2CD" w14:textId="1E6278A6" w:rsidR="006270A9" w:rsidRPr="00842D78" w:rsidRDefault="00ED4484" w:rsidP="00ED4484">
      <w:pPr>
        <w:spacing w:after="240"/>
        <w:rPr>
          <w:rFonts w:ascii="Calibri" w:hAnsi="Calibri" w:cs="Calibri"/>
          <w:bCs/>
        </w:rPr>
      </w:pPr>
      <w:r w:rsidRPr="00ED4484">
        <w:rPr>
          <w:rFonts w:ascii="Calibri" w:hAnsi="Calibri" w:cs="Calibri"/>
          <w:bCs/>
        </w:rPr>
        <w:t xml:space="preserve">Looking for the place </w:t>
      </w:r>
      <w:r w:rsidR="006079A7">
        <w:rPr>
          <w:rFonts w:ascii="Calibri" w:hAnsi="Calibri" w:cs="Calibri"/>
          <w:bCs/>
        </w:rPr>
        <w:t>to</w:t>
      </w:r>
      <w:r w:rsidRPr="00ED4484">
        <w:rPr>
          <w:rFonts w:ascii="Calibri" w:hAnsi="Calibri" w:cs="Calibri"/>
          <w:bCs/>
        </w:rPr>
        <w:t xml:space="preserve"> give me the </w:t>
      </w:r>
      <w:r w:rsidR="0041727F" w:rsidRPr="0041727F">
        <w:rPr>
          <w:rFonts w:ascii="Calibri" w:hAnsi="Calibri" w:cs="Calibri"/>
          <w:bCs/>
        </w:rPr>
        <w:t>opportunity</w:t>
      </w:r>
      <w:r w:rsidR="0041727F">
        <w:rPr>
          <w:rFonts w:ascii="Calibri" w:hAnsi="Calibri" w:cs="Calibri"/>
          <w:bCs/>
        </w:rPr>
        <w:t xml:space="preserve"> </w:t>
      </w:r>
      <w:r w:rsidRPr="00ED4484">
        <w:rPr>
          <w:rFonts w:ascii="Calibri" w:hAnsi="Calibri" w:cs="Calibri"/>
          <w:bCs/>
        </w:rPr>
        <w:t>to prove</w:t>
      </w:r>
      <w:r w:rsidR="006079A7">
        <w:rPr>
          <w:rFonts w:ascii="Calibri" w:hAnsi="Calibri" w:cs="Calibri"/>
          <w:bCs/>
        </w:rPr>
        <w:t xml:space="preserve"> and improve</w:t>
      </w:r>
      <w:r w:rsidRPr="00ED4484">
        <w:rPr>
          <w:rFonts w:ascii="Calibri" w:hAnsi="Calibri" w:cs="Calibri"/>
          <w:bCs/>
        </w:rPr>
        <w:t xml:space="preserve"> myself.</w:t>
      </w:r>
    </w:p>
    <w:sdt>
      <w:sdtPr>
        <w:alias w:val="Education:"/>
        <w:tag w:val="Education:"/>
        <w:id w:val="807127995"/>
        <w:placeholder>
          <w:docPart w:val="DFCC60937E8946DEB745B6A371508714"/>
        </w:placeholder>
        <w:temporary/>
        <w:showingPlcHdr/>
        <w15:appearance w15:val="hidden"/>
      </w:sdtPr>
      <w:sdtEndPr/>
      <w:sdtContent>
        <w:p w14:paraId="25B18169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1B32F184" w14:textId="64061511" w:rsidR="00B42E14" w:rsidRPr="00F72D21" w:rsidRDefault="00B42E14" w:rsidP="006A1199">
      <w:pPr>
        <w:pStyle w:val="Heading2"/>
      </w:pPr>
      <w:r w:rsidRPr="00F72D21">
        <w:t>Online Course</w:t>
      </w:r>
      <w:r w:rsidRPr="00F72D21">
        <w:t xml:space="preserve"> | </w:t>
      </w:r>
      <w:r w:rsidRPr="00F72D21">
        <w:t>2020</w:t>
      </w:r>
      <w:r w:rsidRPr="00F72D21">
        <w:t> | </w:t>
      </w:r>
      <w:r w:rsidR="00577334">
        <w:t>'</w:t>
      </w:r>
      <w:r w:rsidRPr="00F72D21">
        <w:rPr>
          <w:rFonts w:hint="cs"/>
        </w:rPr>
        <w:t>T</w:t>
      </w:r>
      <w:r w:rsidRPr="00F72D21">
        <w:t xml:space="preserve">he Web Developer </w:t>
      </w:r>
      <w:r w:rsidR="00F54BF1" w:rsidRPr="00F72D21">
        <w:t>Bootcamp</w:t>
      </w:r>
      <w:r w:rsidR="00577334">
        <w:t>'</w:t>
      </w:r>
      <w:r w:rsidR="00F54BF1" w:rsidRPr="00F72D21">
        <w:t xml:space="preserve"> (</w:t>
      </w:r>
      <w:r w:rsidRPr="00F72D21">
        <w:t>Udemy)</w:t>
      </w:r>
    </w:p>
    <w:p w14:paraId="0C6810E6" w14:textId="418AC0F1" w:rsidR="00B42E14" w:rsidRDefault="0090654B" w:rsidP="00B42E14">
      <w:pPr>
        <w:pStyle w:val="ListBullet"/>
      </w:pPr>
      <w:r>
        <w:t>Certification</w:t>
      </w:r>
      <w:r w:rsidR="00F54BF1">
        <w:t xml:space="preserve"> Link</w:t>
      </w:r>
      <w:r w:rsidR="00B42E14">
        <w:t xml:space="preserve">: </w:t>
      </w:r>
      <w:hyperlink r:id="rId9" w:history="1">
        <w:r w:rsidRPr="0090654B">
          <w:rPr>
            <w:rStyle w:val="Hyperlink"/>
          </w:rPr>
          <w:t>Show Cr</w:t>
        </w:r>
        <w:r w:rsidRPr="0090654B">
          <w:rPr>
            <w:rStyle w:val="Hyperlink"/>
          </w:rPr>
          <w:t>e</w:t>
        </w:r>
        <w:r w:rsidRPr="0090654B">
          <w:rPr>
            <w:rStyle w:val="Hyperlink"/>
          </w:rPr>
          <w:t>dential</w:t>
        </w:r>
      </w:hyperlink>
    </w:p>
    <w:p w14:paraId="66DE61E3" w14:textId="02C582F9" w:rsidR="003A4C2A" w:rsidRPr="00F72D21" w:rsidRDefault="00577334" w:rsidP="006A1199">
      <w:pPr>
        <w:pStyle w:val="Heading2"/>
      </w:pPr>
      <w:r w:rsidRPr="00577334">
        <w:t xml:space="preserve">Practical </w:t>
      </w:r>
      <w:r>
        <w:t>E</w:t>
      </w:r>
      <w:r w:rsidRPr="00577334">
        <w:t>ngineer</w:t>
      </w:r>
      <w:r w:rsidRPr="00577334">
        <w:t xml:space="preserve"> </w:t>
      </w:r>
      <w:r w:rsidR="003A4C2A" w:rsidRPr="00F72D21">
        <w:t>| </w:t>
      </w:r>
      <w:r w:rsidR="003A4C2A">
        <w:t xml:space="preserve">Oct 2016 </w:t>
      </w:r>
      <w:r w:rsidR="00703485">
        <w:t>-</w:t>
      </w:r>
      <w:r w:rsidR="003A4C2A">
        <w:t xml:space="preserve"> Aug 2019</w:t>
      </w:r>
      <w:r w:rsidR="003A4C2A" w:rsidRPr="00F72D21">
        <w:t> | </w:t>
      </w:r>
      <w:r w:rsidR="003A4C2A" w:rsidRPr="00DC39B6">
        <w:rPr>
          <w:rFonts w:cs="Calibri"/>
        </w:rPr>
        <w:t>ORT College</w:t>
      </w:r>
      <w:r w:rsidR="003A4C2A">
        <w:rPr>
          <w:rFonts w:asciiTheme="majorHAnsi" w:hAnsiTheme="majorHAnsi"/>
        </w:rPr>
        <w:t>,</w:t>
      </w:r>
      <w:r w:rsidR="003A4C2A" w:rsidRPr="00F72D21">
        <w:t xml:space="preserve"> Rehovot</w:t>
      </w:r>
    </w:p>
    <w:p w14:paraId="7C5E1E60" w14:textId="379C6B74" w:rsidR="003A4C2A" w:rsidRDefault="003A4C2A" w:rsidP="003A4C2A">
      <w:pPr>
        <w:pStyle w:val="ListBullet"/>
      </w:pPr>
      <w:r w:rsidRPr="00340DB0">
        <w:rPr>
          <w:b/>
          <w:bCs/>
        </w:rPr>
        <w:t>Front</w:t>
      </w:r>
      <w:r w:rsidR="00340DB0">
        <w:rPr>
          <w:b/>
          <w:bCs/>
        </w:rPr>
        <w:t>E</w:t>
      </w:r>
      <w:r w:rsidRPr="00340DB0">
        <w:rPr>
          <w:b/>
          <w:bCs/>
        </w:rPr>
        <w:t>nd</w:t>
      </w:r>
      <w:r>
        <w:t>: JavaScript, React, CSS, HTML</w:t>
      </w:r>
    </w:p>
    <w:p w14:paraId="0318BB84" w14:textId="6A68D03E" w:rsidR="003A4C2A" w:rsidRDefault="003A4C2A" w:rsidP="003A4C2A">
      <w:pPr>
        <w:pStyle w:val="ListBullet"/>
      </w:pPr>
      <w:r w:rsidRPr="00340DB0">
        <w:rPr>
          <w:b/>
          <w:bCs/>
        </w:rPr>
        <w:t>Back</w:t>
      </w:r>
      <w:r w:rsidR="00340DB0">
        <w:rPr>
          <w:b/>
          <w:bCs/>
        </w:rPr>
        <w:t>E</w:t>
      </w:r>
      <w:r w:rsidRPr="00340DB0">
        <w:rPr>
          <w:b/>
          <w:bCs/>
        </w:rPr>
        <w:t>nd</w:t>
      </w:r>
      <w:r>
        <w:t>: NodeJS, MongoDB, Firebase</w:t>
      </w:r>
    </w:p>
    <w:p w14:paraId="238090B5" w14:textId="327D83CC" w:rsidR="006270A9" w:rsidRDefault="00626B87" w:rsidP="006A1199">
      <w:pPr>
        <w:pStyle w:val="Heading2"/>
      </w:pPr>
      <w:r>
        <w:t>QA</w:t>
      </w:r>
      <w:r w:rsidR="00E07033">
        <w:t xml:space="preserve"> Course</w:t>
      </w:r>
      <w:r>
        <w:t xml:space="preserve"> </w:t>
      </w:r>
      <w:r w:rsidR="009D5933">
        <w:t>| </w:t>
      </w:r>
      <w:r w:rsidR="00703485">
        <w:t xml:space="preserve">Aug 2013 - Jan </w:t>
      </w:r>
      <w:r w:rsidR="006A0331">
        <w:t>2014</w:t>
      </w:r>
      <w:r w:rsidR="009D5933">
        <w:t> | </w:t>
      </w:r>
      <w:r w:rsidR="006A0331">
        <w:t>Tech Career</w:t>
      </w:r>
    </w:p>
    <w:p w14:paraId="163C3690" w14:textId="27237EE6" w:rsidR="006270A9" w:rsidRDefault="00F54BF1">
      <w:pPr>
        <w:pStyle w:val="ListBullet"/>
      </w:pPr>
      <w:r>
        <w:t>ISTQB Certification</w:t>
      </w:r>
    </w:p>
    <w:sdt>
      <w:sdtPr>
        <w:alias w:val="Experience:"/>
        <w:tag w:val="Experience:"/>
        <w:id w:val="171684534"/>
        <w:placeholder>
          <w:docPart w:val="815F031EC2A74DDEBA7C87277B3968AF"/>
        </w:placeholder>
        <w:temporary/>
        <w:showingPlcHdr/>
        <w15:appearance w15:val="hidden"/>
      </w:sdtPr>
      <w:sdtContent>
        <w:p w14:paraId="6A44E630" w14:textId="77777777" w:rsidR="00F23BF9" w:rsidRDefault="00F23BF9" w:rsidP="00F23BF9">
          <w:pPr>
            <w:pStyle w:val="Heading1"/>
          </w:pPr>
          <w:r>
            <w:t>Experience</w:t>
          </w:r>
        </w:p>
      </w:sdtContent>
    </w:sdt>
    <w:p w14:paraId="703FB96B" w14:textId="4E32169A" w:rsidR="00F23BF9" w:rsidRDefault="00F23BF9" w:rsidP="006A1199">
      <w:pPr>
        <w:pStyle w:val="Heading2"/>
      </w:pPr>
      <w:r w:rsidRPr="00F23BF9">
        <w:t xml:space="preserve">Ad </w:t>
      </w:r>
      <w:r w:rsidR="00F54BF1">
        <w:t>O</w:t>
      </w:r>
      <w:r w:rsidRPr="00F23BF9">
        <w:t>peration</w:t>
      </w:r>
      <w:r>
        <w:t> | </w:t>
      </w:r>
      <w:r w:rsidRPr="00F23BF9">
        <w:t>Empire Media Network</w:t>
      </w:r>
      <w:r>
        <w:t> | </w:t>
      </w:r>
      <w:r w:rsidRPr="00F23BF9">
        <w:t>Dec 2020 - Jun 2021</w:t>
      </w:r>
    </w:p>
    <w:p w14:paraId="18EB6142" w14:textId="583B37DD" w:rsidR="00F23BF9" w:rsidRPr="00F23BF9" w:rsidRDefault="00F23BF9" w:rsidP="00F23BF9">
      <w:pPr>
        <w:pStyle w:val="ListBullet"/>
      </w:pPr>
      <w:r w:rsidRPr="00F23BF9">
        <w:t>Creating and maintaining campaigns of the company's customers</w:t>
      </w:r>
    </w:p>
    <w:p w14:paraId="18FEE28B" w14:textId="7299E736" w:rsidR="00F23BF9" w:rsidRPr="00F23BF9" w:rsidRDefault="00F23BF9" w:rsidP="00F23BF9">
      <w:pPr>
        <w:pStyle w:val="ListBullet"/>
      </w:pPr>
      <w:r w:rsidRPr="00F23BF9">
        <w:t>Sending Push Notification and Mailers according to customer requirements</w:t>
      </w:r>
    </w:p>
    <w:p w14:paraId="17AAA12B" w14:textId="18084B2A" w:rsidR="00F23BF9" w:rsidRDefault="00F23BF9" w:rsidP="00E07033">
      <w:pPr>
        <w:pStyle w:val="ListBullet"/>
      </w:pPr>
      <w:r w:rsidRPr="00F23BF9">
        <w:t xml:space="preserve">Upload articles and sponsored content using </w:t>
      </w:r>
      <w:r w:rsidRPr="00F23BF9">
        <w:rPr>
          <w:b/>
          <w:bCs/>
        </w:rPr>
        <w:t>WordPress</w:t>
      </w:r>
    </w:p>
    <w:p w14:paraId="76E5C3C9" w14:textId="1BA0B48B" w:rsidR="00F23BF9" w:rsidRDefault="00F23BF9" w:rsidP="006A1199">
      <w:pPr>
        <w:pStyle w:val="Heading2"/>
      </w:pPr>
      <w:r w:rsidRPr="00F23BF9">
        <w:t xml:space="preserve">Production </w:t>
      </w:r>
      <w:r w:rsidR="00626B87">
        <w:t>T</w:t>
      </w:r>
      <w:r w:rsidRPr="00F23BF9">
        <w:t>echnician</w:t>
      </w:r>
      <w:r>
        <w:t> | </w:t>
      </w:r>
      <w:r w:rsidRPr="00F23BF9">
        <w:rPr>
          <w:szCs w:val="26"/>
        </w:rPr>
        <w:t>UCT</w:t>
      </w:r>
      <w:r>
        <w:t> | </w:t>
      </w:r>
      <w:r w:rsidRPr="00F23BF9">
        <w:t>Feb 2020 - Dec 2020</w:t>
      </w:r>
    </w:p>
    <w:p w14:paraId="114AC7C3" w14:textId="0B29DC02" w:rsidR="00F23BF9" w:rsidRPr="00F23BF9" w:rsidRDefault="00F23BF9" w:rsidP="00F23BF9">
      <w:pPr>
        <w:pStyle w:val="ListBullet"/>
      </w:pPr>
      <w:r w:rsidRPr="00F23BF9">
        <w:t>Cleaning customer machine parts in defined processes</w:t>
      </w:r>
    </w:p>
    <w:p w14:paraId="4EA9FC67" w14:textId="767F911F" w:rsidR="00F23BF9" w:rsidRDefault="00F23BF9" w:rsidP="00F23BF9">
      <w:pPr>
        <w:pStyle w:val="ListBullet"/>
      </w:pPr>
      <w:r w:rsidRPr="00F23BF9">
        <w:t>Transfer the parts for inspection and packaging.</w:t>
      </w:r>
    </w:p>
    <w:p w14:paraId="746CA5DF" w14:textId="0380E7CB" w:rsidR="00227E61" w:rsidRDefault="00E35550" w:rsidP="00227E61">
      <w:pPr>
        <w:pStyle w:val="Heading2"/>
      </w:pPr>
      <w:r>
        <w:t>S</w:t>
      </w:r>
      <w:r w:rsidRPr="00E35550">
        <w:t>torekeeper</w:t>
      </w:r>
      <w:r w:rsidRPr="00E35550">
        <w:t xml:space="preserve"> </w:t>
      </w:r>
      <w:r w:rsidR="00227E61">
        <w:t>| </w:t>
      </w:r>
      <w:r>
        <w:rPr>
          <w:szCs w:val="26"/>
        </w:rPr>
        <w:t>TALCAR</w:t>
      </w:r>
      <w:r w:rsidR="00227E61">
        <w:t> | </w:t>
      </w:r>
      <w:r>
        <w:t>Oct</w:t>
      </w:r>
      <w:r w:rsidR="00227E61" w:rsidRPr="00F23BF9">
        <w:t xml:space="preserve"> 20</w:t>
      </w:r>
      <w:r>
        <w:t>17</w:t>
      </w:r>
      <w:r w:rsidR="00227E61" w:rsidRPr="00F23BF9">
        <w:t xml:space="preserve"> - Dec 20</w:t>
      </w:r>
      <w:r>
        <w:t>19</w:t>
      </w:r>
    </w:p>
    <w:p w14:paraId="16EF4667" w14:textId="5F699B3B" w:rsidR="00227E61" w:rsidRDefault="00093C3D" w:rsidP="00F23BF9">
      <w:pPr>
        <w:pStyle w:val="ListBullet"/>
      </w:pPr>
      <w:r w:rsidRPr="00093C3D">
        <w:t>Receipt of goods for a computerized system - WMS.</w:t>
      </w:r>
    </w:p>
    <w:p w14:paraId="358254A9" w14:textId="73A04B3D" w:rsidR="00093C3D" w:rsidRDefault="00093C3D" w:rsidP="00093C3D">
      <w:pPr>
        <w:pStyle w:val="ListBullet"/>
      </w:pPr>
      <w:r w:rsidRPr="00093C3D">
        <w:t>Place orders and transport items</w:t>
      </w:r>
      <w:r w:rsidRPr="00093C3D">
        <w:t xml:space="preserve"> </w:t>
      </w:r>
    </w:p>
    <w:p w14:paraId="6169D811" w14:textId="2A4EEB53" w:rsidR="006270A9" w:rsidRDefault="001D5ACD" w:rsidP="007145F9">
      <w:pPr>
        <w:pStyle w:val="Heading1"/>
      </w:pPr>
      <w:sdt>
        <w:sdtPr>
          <w:alias w:val="Skills &amp; Abilities:"/>
          <w:tag w:val="Skills &amp; Abilities:"/>
          <w:id w:val="458624136"/>
          <w:placeholder>
            <w:docPart w:val="B3B0202E111C4942BF0A5A929261C765"/>
          </w:placeholder>
          <w:temporary/>
          <w:showingPlcHdr/>
          <w15:appearance w15:val="hidden"/>
        </w:sdtPr>
        <w:sdtEndPr/>
        <w:sdtContent>
          <w:r w:rsidR="009D5933" w:rsidRPr="007145F9">
            <w:t>Skills &amp; Abilities</w:t>
          </w:r>
        </w:sdtContent>
      </w:sdt>
    </w:p>
    <w:p w14:paraId="0111547E" w14:textId="5C20C101" w:rsidR="006270A9" w:rsidRPr="00227E61" w:rsidRDefault="00703485" w:rsidP="00DC39B6">
      <w:pPr>
        <w:pStyle w:val="Heading2"/>
        <w:rPr>
          <w:rFonts w:hint="cs"/>
        </w:rPr>
      </w:pPr>
      <w:r>
        <w:rPr>
          <w:lang w:bidi="he-IL"/>
        </w:rPr>
        <w:t xml:space="preserve">Team player | </w:t>
      </w:r>
      <w:r w:rsidR="00DC39B6">
        <w:rPr>
          <w:lang w:val="en" w:bidi="he-IL"/>
        </w:rPr>
        <w:t>S</w:t>
      </w:r>
      <w:r w:rsidRPr="00703485">
        <w:rPr>
          <w:lang w:val="en" w:bidi="he-IL"/>
        </w:rPr>
        <w:t>elf-learning ability</w:t>
      </w:r>
      <w:r>
        <w:rPr>
          <w:lang w:val="en" w:bidi="he-IL"/>
        </w:rPr>
        <w:t xml:space="preserve"> </w:t>
      </w:r>
      <w:r w:rsidR="00227E61">
        <w:rPr>
          <w:lang w:bidi="he-IL"/>
        </w:rPr>
        <w:t>|</w:t>
      </w:r>
      <w:r w:rsidR="00227E61">
        <w:t xml:space="preserve"> </w:t>
      </w:r>
      <w:r w:rsidR="00227E61" w:rsidRPr="00227E61">
        <w:t>Good interpersonal skills</w:t>
      </w:r>
    </w:p>
    <w:p w14:paraId="65C87D43" w14:textId="1FCFA747" w:rsidR="003A4C2A" w:rsidRPr="00842D78" w:rsidRDefault="003A4C2A" w:rsidP="003A4C2A">
      <w:pPr>
        <w:pStyle w:val="Heading1"/>
        <w:rPr>
          <w:rFonts w:cs="Calibri"/>
        </w:rPr>
      </w:pPr>
      <w:r w:rsidRPr="00842D78">
        <w:rPr>
          <w:rFonts w:cs="Calibri"/>
          <w:lang w:val="en"/>
        </w:rPr>
        <w:t>Military Service</w:t>
      </w:r>
    </w:p>
    <w:p w14:paraId="0EEC8F7B" w14:textId="785469D7" w:rsidR="00BA33D2" w:rsidRDefault="00BA33D2" w:rsidP="006A1199">
      <w:pPr>
        <w:pStyle w:val="Heading2"/>
        <w:rPr>
          <w:lang w:bidi="he-IL"/>
        </w:rPr>
      </w:pPr>
      <w:r w:rsidRPr="00BA33D2">
        <w:rPr>
          <w:lang w:val="en"/>
        </w:rPr>
        <w:t>Shift Manager at a fire station, Air Force - Aviation Squadron</w:t>
      </w:r>
    </w:p>
    <w:p w14:paraId="5D93B5DD" w14:textId="06B4C471" w:rsidR="006A1199" w:rsidRPr="006A1199" w:rsidRDefault="006A1199" w:rsidP="006A1199">
      <w:pPr>
        <w:spacing w:line="360" w:lineRule="auto"/>
        <w:rPr>
          <w:lang w:bidi="he-IL"/>
        </w:rPr>
      </w:pPr>
      <w:r w:rsidRPr="006A1199">
        <w:rPr>
          <w:lang w:val="en" w:bidi="he-IL"/>
        </w:rPr>
        <w:t xml:space="preserve">Areas of </w:t>
      </w:r>
      <w:r>
        <w:rPr>
          <w:lang w:val="en" w:bidi="he-IL"/>
        </w:rPr>
        <w:t>r</w:t>
      </w:r>
      <w:r w:rsidRPr="006A1199">
        <w:rPr>
          <w:lang w:val="en" w:bidi="he-IL"/>
        </w:rPr>
        <w:t>esponsibility</w:t>
      </w:r>
      <w:r>
        <w:rPr>
          <w:lang w:bidi="he-IL"/>
        </w:rPr>
        <w:t>:</w:t>
      </w:r>
    </w:p>
    <w:p w14:paraId="2C74CFF1" w14:textId="77777777" w:rsidR="00BA33D2" w:rsidRPr="00BA33D2" w:rsidRDefault="00BA33D2" w:rsidP="00BA33D2">
      <w:pPr>
        <w:pStyle w:val="ListBullet"/>
        <w:rPr>
          <w:lang w:eastAsia="en-US" w:bidi="he-IL"/>
        </w:rPr>
      </w:pPr>
      <w:r w:rsidRPr="00BA33D2">
        <w:rPr>
          <w:lang w:val="en" w:eastAsia="en-US" w:bidi="he-IL"/>
        </w:rPr>
        <w:t>Division of soldiers into teams.</w:t>
      </w:r>
    </w:p>
    <w:p w14:paraId="2899DFB0" w14:textId="7BC2AADB" w:rsidR="00BA33D2" w:rsidRDefault="00BA33D2" w:rsidP="00BA33D2">
      <w:pPr>
        <w:pStyle w:val="ListBullet"/>
        <w:rPr>
          <w:lang w:eastAsia="en-US" w:bidi="he-IL"/>
        </w:rPr>
      </w:pPr>
      <w:r w:rsidRPr="00BA33D2">
        <w:rPr>
          <w:lang w:val="en" w:eastAsia="en-US" w:bidi="he-IL"/>
        </w:rPr>
        <w:t>Distribution of tasks to soldiers</w:t>
      </w:r>
    </w:p>
    <w:p w14:paraId="683C4B6A" w14:textId="77777777" w:rsidR="00BA33D2" w:rsidRPr="00BA33D2" w:rsidRDefault="00BA33D2" w:rsidP="00BA33D2">
      <w:pPr>
        <w:pStyle w:val="ListBullet"/>
        <w:rPr>
          <w:lang w:eastAsia="en-US" w:bidi="he-IL"/>
        </w:rPr>
      </w:pPr>
      <w:r w:rsidRPr="00BA33D2">
        <w:rPr>
          <w:lang w:val="en" w:eastAsia="en-US" w:bidi="he-IL"/>
        </w:rPr>
        <w:t>Weekly schedule management.</w:t>
      </w:r>
    </w:p>
    <w:p w14:paraId="76219AF4" w14:textId="77777777" w:rsidR="00BA33D2" w:rsidRPr="00BA33D2" w:rsidRDefault="00BA33D2" w:rsidP="00BA33D2">
      <w:pPr>
        <w:pStyle w:val="ListBullet"/>
        <w:numPr>
          <w:ilvl w:val="0"/>
          <w:numId w:val="0"/>
        </w:numPr>
        <w:ind w:left="216"/>
        <w:rPr>
          <w:lang w:eastAsia="en-US" w:bidi="he-IL"/>
        </w:rPr>
      </w:pPr>
    </w:p>
    <w:p w14:paraId="3EAD39F5" w14:textId="4E01BF88" w:rsidR="003A4C2A" w:rsidRDefault="003A4C2A" w:rsidP="003A4C2A">
      <w:pPr>
        <w:pStyle w:val="ListBullet"/>
        <w:numPr>
          <w:ilvl w:val="0"/>
          <w:numId w:val="0"/>
        </w:numPr>
        <w:ind w:left="216"/>
      </w:pPr>
    </w:p>
    <w:sectPr w:rsidR="003A4C2A" w:rsidSect="00617B26">
      <w:footerReference w:type="default" r:id="rId1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C816F" w14:textId="77777777" w:rsidR="001D5ACD" w:rsidRDefault="001D5ACD">
      <w:r>
        <w:separator/>
      </w:r>
    </w:p>
  </w:endnote>
  <w:endnote w:type="continuationSeparator" w:id="0">
    <w:p w14:paraId="77ED4A80" w14:textId="77777777" w:rsidR="001D5ACD" w:rsidRDefault="001D5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1145C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D1C3B" w14:textId="77777777" w:rsidR="001D5ACD" w:rsidRDefault="001D5ACD">
      <w:r>
        <w:separator/>
      </w:r>
    </w:p>
  </w:footnote>
  <w:footnote w:type="continuationSeparator" w:id="0">
    <w:p w14:paraId="4BA0146C" w14:textId="77777777" w:rsidR="001D5ACD" w:rsidRDefault="001D5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38A4A31"/>
    <w:multiLevelType w:val="hybridMultilevel"/>
    <w:tmpl w:val="D9B8FC5E"/>
    <w:lvl w:ilvl="0" w:tplc="269EDF3A">
      <w:numFmt w:val="bullet"/>
      <w:lvlText w:val="•"/>
      <w:lvlJc w:val="left"/>
      <w:pPr>
        <w:ind w:left="410" w:hanging="180"/>
      </w:pPr>
      <w:rPr>
        <w:rFonts w:ascii="Cambria" w:eastAsia="Cambria" w:hAnsi="Cambria" w:cs="Cambria" w:hint="default"/>
        <w:b w:val="0"/>
        <w:bCs w:val="0"/>
        <w:i w:val="0"/>
        <w:iCs w:val="0"/>
        <w:color w:val="2F2F2F"/>
        <w:w w:val="108"/>
        <w:sz w:val="17"/>
        <w:szCs w:val="17"/>
      </w:rPr>
    </w:lvl>
    <w:lvl w:ilvl="1" w:tplc="408237E8">
      <w:numFmt w:val="bullet"/>
      <w:lvlText w:val="•"/>
      <w:lvlJc w:val="left"/>
      <w:pPr>
        <w:ind w:left="1016" w:hanging="180"/>
      </w:pPr>
      <w:rPr>
        <w:rFonts w:hint="default"/>
      </w:rPr>
    </w:lvl>
    <w:lvl w:ilvl="2" w:tplc="4FA27822">
      <w:numFmt w:val="bullet"/>
      <w:lvlText w:val="•"/>
      <w:lvlJc w:val="left"/>
      <w:pPr>
        <w:ind w:left="1632" w:hanging="180"/>
      </w:pPr>
      <w:rPr>
        <w:rFonts w:hint="default"/>
      </w:rPr>
    </w:lvl>
    <w:lvl w:ilvl="3" w:tplc="2CBEC2F8">
      <w:numFmt w:val="bullet"/>
      <w:lvlText w:val="•"/>
      <w:lvlJc w:val="left"/>
      <w:pPr>
        <w:ind w:left="2249" w:hanging="180"/>
      </w:pPr>
      <w:rPr>
        <w:rFonts w:hint="default"/>
      </w:rPr>
    </w:lvl>
    <w:lvl w:ilvl="4" w:tplc="5A6E89AE">
      <w:numFmt w:val="bullet"/>
      <w:lvlText w:val="•"/>
      <w:lvlJc w:val="left"/>
      <w:pPr>
        <w:ind w:left="2865" w:hanging="180"/>
      </w:pPr>
      <w:rPr>
        <w:rFonts w:hint="default"/>
      </w:rPr>
    </w:lvl>
    <w:lvl w:ilvl="5" w:tplc="7A0EDC62">
      <w:numFmt w:val="bullet"/>
      <w:lvlText w:val="•"/>
      <w:lvlJc w:val="left"/>
      <w:pPr>
        <w:ind w:left="3482" w:hanging="180"/>
      </w:pPr>
      <w:rPr>
        <w:rFonts w:hint="default"/>
      </w:rPr>
    </w:lvl>
    <w:lvl w:ilvl="6" w:tplc="1AF2404C">
      <w:numFmt w:val="bullet"/>
      <w:lvlText w:val="•"/>
      <w:lvlJc w:val="left"/>
      <w:pPr>
        <w:ind w:left="4098" w:hanging="180"/>
      </w:pPr>
      <w:rPr>
        <w:rFonts w:hint="default"/>
      </w:rPr>
    </w:lvl>
    <w:lvl w:ilvl="7" w:tplc="30E2D9B0">
      <w:numFmt w:val="bullet"/>
      <w:lvlText w:val="•"/>
      <w:lvlJc w:val="left"/>
      <w:pPr>
        <w:ind w:left="4714" w:hanging="180"/>
      </w:pPr>
      <w:rPr>
        <w:rFonts w:hint="default"/>
      </w:rPr>
    </w:lvl>
    <w:lvl w:ilvl="8" w:tplc="C3F4EC22">
      <w:numFmt w:val="bullet"/>
      <w:lvlText w:val="•"/>
      <w:lvlJc w:val="left"/>
      <w:pPr>
        <w:ind w:left="5331" w:hanging="180"/>
      </w:pPr>
      <w:rPr>
        <w:rFonts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F5"/>
    <w:rsid w:val="000553E6"/>
    <w:rsid w:val="00093C3D"/>
    <w:rsid w:val="000A4F59"/>
    <w:rsid w:val="00141A4C"/>
    <w:rsid w:val="001B29CF"/>
    <w:rsid w:val="001D5ACD"/>
    <w:rsid w:val="00227E61"/>
    <w:rsid w:val="0028220F"/>
    <w:rsid w:val="00340DB0"/>
    <w:rsid w:val="00356C14"/>
    <w:rsid w:val="003A4C2A"/>
    <w:rsid w:val="0041727F"/>
    <w:rsid w:val="005507A7"/>
    <w:rsid w:val="00577334"/>
    <w:rsid w:val="006079A7"/>
    <w:rsid w:val="00617B26"/>
    <w:rsid w:val="00626B87"/>
    <w:rsid w:val="006270A9"/>
    <w:rsid w:val="00675956"/>
    <w:rsid w:val="00681034"/>
    <w:rsid w:val="006A0331"/>
    <w:rsid w:val="006A1199"/>
    <w:rsid w:val="00703485"/>
    <w:rsid w:val="007145F9"/>
    <w:rsid w:val="00750AD8"/>
    <w:rsid w:val="00816216"/>
    <w:rsid w:val="00842D78"/>
    <w:rsid w:val="0087734B"/>
    <w:rsid w:val="008F6122"/>
    <w:rsid w:val="0090654B"/>
    <w:rsid w:val="00977BCA"/>
    <w:rsid w:val="009A33F5"/>
    <w:rsid w:val="009D5933"/>
    <w:rsid w:val="00B42E14"/>
    <w:rsid w:val="00BA33D2"/>
    <w:rsid w:val="00BD768D"/>
    <w:rsid w:val="00C61F8E"/>
    <w:rsid w:val="00DA3307"/>
    <w:rsid w:val="00DC39B6"/>
    <w:rsid w:val="00E07033"/>
    <w:rsid w:val="00E35550"/>
    <w:rsid w:val="00E83E4B"/>
    <w:rsid w:val="00E903F9"/>
    <w:rsid w:val="00ED4484"/>
    <w:rsid w:val="00F23BF9"/>
    <w:rsid w:val="00F46EE8"/>
    <w:rsid w:val="00F54BF1"/>
    <w:rsid w:val="00F7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C71B15"/>
  <w15:chartTrackingRefBased/>
  <w15:docId w15:val="{55E9DC74-A4A0-44A9-8AEF-8D002387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E14"/>
    <w:pPr>
      <w:spacing w:after="0"/>
      <w:contextualSpacing/>
    </w:pPr>
    <w:rPr>
      <w:rFonts w:ascii="Arial" w:hAnsi="Arial"/>
    </w:rPr>
  </w:style>
  <w:style w:type="paragraph" w:styleId="Heading1">
    <w:name w:val="heading 1"/>
    <w:basedOn w:val="Normal"/>
    <w:link w:val="Heading1Char"/>
    <w:uiPriority w:val="9"/>
    <w:qFormat/>
    <w:rsid w:val="00842D78"/>
    <w:pPr>
      <w:keepNext/>
      <w:keepLines/>
      <w:spacing w:before="320" w:after="100"/>
      <w:outlineLvl w:val="0"/>
    </w:pPr>
    <w:rPr>
      <w:rFonts w:ascii="Calibri" w:eastAsiaTheme="majorEastAsia" w:hAnsi="Calibri" w:cs="Arial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42D78"/>
    <w:pPr>
      <w:keepNext/>
      <w:keepLines/>
      <w:spacing w:before="60" w:after="40" w:line="276" w:lineRule="auto"/>
      <w:outlineLvl w:val="1"/>
    </w:pPr>
    <w:rPr>
      <w:rFonts w:ascii="Calibri" w:eastAsiaTheme="majorEastAsia" w:hAnsi="Calibri" w:cs="Arial"/>
      <w:b/>
      <w:color w:val="262626" w:themeColor="text1" w:themeTint="D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D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507A7"/>
    <w:pPr>
      <w:pBdr>
        <w:bottom w:val="single" w:sz="12" w:space="4" w:color="39A5B7" w:themeColor="accent1"/>
      </w:pBdr>
      <w:spacing w:after="120"/>
    </w:pPr>
    <w:rPr>
      <w:rFonts w:eastAsiaTheme="majorEastAsia" w:cstheme="majorBidi"/>
      <w:color w:val="auto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507A7"/>
    <w:rPr>
      <w:rFonts w:ascii="Arial" w:eastAsiaTheme="majorEastAsia" w:hAnsi="Arial" w:cstheme="majorBidi"/>
      <w:color w:val="auto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42D78"/>
    <w:pPr>
      <w:numPr>
        <w:numId w:val="21"/>
      </w:numPr>
      <w:spacing w:line="288" w:lineRule="auto"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DA3307"/>
    <w:pPr>
      <w:spacing w:line="36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307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681034"/>
    <w:pPr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42D78"/>
    <w:rPr>
      <w:rFonts w:ascii="Calibri" w:eastAsiaTheme="majorEastAsia" w:hAnsi="Calibri" w:cs="Arial"/>
      <w:b/>
      <w:color w:val="auto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2D78"/>
    <w:rPr>
      <w:rFonts w:ascii="Calibri" w:eastAsiaTheme="majorEastAsia" w:hAnsi="Calibri" w:cs="Arial"/>
      <w:b/>
      <w:color w:val="262626" w:themeColor="text1" w:themeTint="D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semiHidden/>
    <w:unhideWhenUsed/>
    <w:qFormat/>
    <w:rsid w:val="00F23BF9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9065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D21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y2iqfc">
    <w:name w:val="y2iqfc"/>
    <w:basedOn w:val="DefaultParagraphFont"/>
    <w:rsid w:val="00BA3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matuko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udemy.com/certificate/UC-1116da76-48c1-4da1-b91e-febaee906359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ashe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C8BE1D7CCF492D8106AB78FAF6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53BFE-2E00-4BF0-B31A-2C36F0DCD0EA}"/>
      </w:docPartPr>
      <w:docPartBody>
        <w:p w:rsidR="00662414" w:rsidRDefault="00EF7CCF">
          <w:pPr>
            <w:pStyle w:val="2AC8BE1D7CCF492D8106AB78FAF621D0"/>
          </w:pPr>
          <w:r>
            <w:t>Objective</w:t>
          </w:r>
        </w:p>
      </w:docPartBody>
    </w:docPart>
    <w:docPart>
      <w:docPartPr>
        <w:name w:val="DFCC60937E8946DEB745B6A371508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FC415-91E5-4EA8-9E5D-311C532D850B}"/>
      </w:docPartPr>
      <w:docPartBody>
        <w:p w:rsidR="00662414" w:rsidRDefault="00EF7CCF">
          <w:pPr>
            <w:pStyle w:val="DFCC60937E8946DEB745B6A371508714"/>
          </w:pPr>
          <w:r>
            <w:t>Education</w:t>
          </w:r>
        </w:p>
      </w:docPartBody>
    </w:docPart>
    <w:docPart>
      <w:docPartPr>
        <w:name w:val="B3B0202E111C4942BF0A5A929261C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67ADA-F765-4534-BE21-145F5B9B069E}"/>
      </w:docPartPr>
      <w:docPartBody>
        <w:p w:rsidR="00662414" w:rsidRDefault="00EF7CCF">
          <w:pPr>
            <w:pStyle w:val="B3B0202E111C4942BF0A5A929261C765"/>
          </w:pPr>
          <w:r>
            <w:t>Skills &amp; Abilities</w:t>
          </w:r>
        </w:p>
      </w:docPartBody>
    </w:docPart>
    <w:docPart>
      <w:docPartPr>
        <w:name w:val="815F031EC2A74DDEBA7C87277B396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174D2-7A9E-4F0E-872E-69B1E3ADCD27}"/>
      </w:docPartPr>
      <w:docPartBody>
        <w:p w:rsidR="00000000" w:rsidRDefault="00662414" w:rsidP="00662414">
          <w:pPr>
            <w:pStyle w:val="815F031EC2A74DDEBA7C87277B3968AF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CF"/>
    <w:rsid w:val="004F4827"/>
    <w:rsid w:val="00662414"/>
    <w:rsid w:val="00E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29C3EC7D494EBB8693C3D1FFD0E22E">
    <w:name w:val="9A29C3EC7D494EBB8693C3D1FFD0E22E"/>
    <w:pPr>
      <w:bidi/>
    </w:pPr>
  </w:style>
  <w:style w:type="paragraph" w:customStyle="1" w:styleId="AA70D83CB205434E9613B6FE5AFB9E8F">
    <w:name w:val="AA70D83CB205434E9613B6FE5AFB9E8F"/>
    <w:pPr>
      <w:bidi/>
    </w:pPr>
  </w:style>
  <w:style w:type="paragraph" w:customStyle="1" w:styleId="AAC689A4C01545C0BF7F60DBF25700A1">
    <w:name w:val="AAC689A4C01545C0BF7F60DBF25700A1"/>
    <w:pPr>
      <w:bidi/>
    </w:pPr>
  </w:style>
  <w:style w:type="paragraph" w:customStyle="1" w:styleId="AFFF08BB6E524AD2B264DA286A76A8DC">
    <w:name w:val="AFFF08BB6E524AD2B264DA286A76A8DC"/>
    <w:pPr>
      <w:bidi/>
    </w:pPr>
  </w:style>
  <w:style w:type="paragraph" w:customStyle="1" w:styleId="2AC8BE1D7CCF492D8106AB78FAF621D0">
    <w:name w:val="2AC8BE1D7CCF492D8106AB78FAF621D0"/>
    <w:pPr>
      <w:bidi/>
    </w:pPr>
  </w:style>
  <w:style w:type="paragraph" w:customStyle="1" w:styleId="83E270A821EE498585C7454236FF737A">
    <w:name w:val="83E270A821EE498585C7454236FF737A"/>
    <w:pPr>
      <w:bidi/>
    </w:pPr>
  </w:style>
  <w:style w:type="paragraph" w:customStyle="1" w:styleId="DFCC60937E8946DEB745B6A371508714">
    <w:name w:val="DFCC60937E8946DEB745B6A371508714"/>
    <w:pPr>
      <w:bidi/>
    </w:pPr>
  </w:style>
  <w:style w:type="paragraph" w:customStyle="1" w:styleId="F7273BE83B6F4A30BFCB6B1E2B4C0EA8">
    <w:name w:val="F7273BE83B6F4A30BFCB6B1E2B4C0EA8"/>
    <w:pPr>
      <w:bidi/>
    </w:pPr>
  </w:style>
  <w:style w:type="paragraph" w:customStyle="1" w:styleId="0E4F21D879834ACA869DD4DBE52D2E7E">
    <w:name w:val="0E4F21D879834ACA869DD4DBE52D2E7E"/>
    <w:pPr>
      <w:bidi/>
    </w:pPr>
  </w:style>
  <w:style w:type="paragraph" w:customStyle="1" w:styleId="7889EA8A2CE2472D9FAA8BA4D794AC79">
    <w:name w:val="7889EA8A2CE2472D9FAA8BA4D794AC79"/>
    <w:pPr>
      <w:bidi/>
    </w:pPr>
  </w:style>
  <w:style w:type="paragraph" w:customStyle="1" w:styleId="5FC3D96CAFB14166A8611B3B42AD827C">
    <w:name w:val="5FC3D96CAFB14166A8611B3B42AD827C"/>
    <w:pPr>
      <w:bidi/>
    </w:pPr>
  </w:style>
  <w:style w:type="paragraph" w:customStyle="1" w:styleId="2A48B405D6B545928FF9756F5B1AA7B2">
    <w:name w:val="2A48B405D6B545928FF9756F5B1AA7B2"/>
    <w:pPr>
      <w:bidi/>
    </w:pPr>
  </w:style>
  <w:style w:type="paragraph" w:customStyle="1" w:styleId="D6D2C0C7B6A24340AE4A5012B21FCF68">
    <w:name w:val="D6D2C0C7B6A24340AE4A5012B21FCF68"/>
    <w:pPr>
      <w:bidi/>
    </w:pPr>
  </w:style>
  <w:style w:type="paragraph" w:customStyle="1" w:styleId="E1D2F7E78AEE474C8D1D2031E995C0D2">
    <w:name w:val="E1D2F7E78AEE474C8D1D2031E995C0D2"/>
    <w:pPr>
      <w:bidi/>
    </w:pPr>
  </w:style>
  <w:style w:type="paragraph" w:customStyle="1" w:styleId="BEFFAE6CDFC649F1A5EB0489D8D4B318">
    <w:name w:val="BEFFAE6CDFC649F1A5EB0489D8D4B318"/>
    <w:pPr>
      <w:bidi/>
    </w:pPr>
  </w:style>
  <w:style w:type="paragraph" w:customStyle="1" w:styleId="B3B0202E111C4942BF0A5A929261C765">
    <w:name w:val="B3B0202E111C4942BF0A5A929261C765"/>
    <w:pPr>
      <w:bidi/>
    </w:pPr>
  </w:style>
  <w:style w:type="paragraph" w:customStyle="1" w:styleId="84E5CBBDFD714196B5CAF0A7EB95E281">
    <w:name w:val="84E5CBBDFD714196B5CAF0A7EB95E281"/>
    <w:pPr>
      <w:bidi/>
    </w:pPr>
  </w:style>
  <w:style w:type="paragraph" w:customStyle="1" w:styleId="0A00C55635F948C39C79C2781213F3A1">
    <w:name w:val="0A00C55635F948C39C79C2781213F3A1"/>
    <w:pPr>
      <w:bidi/>
    </w:pPr>
  </w:style>
  <w:style w:type="paragraph" w:customStyle="1" w:styleId="BED35A7A86DE43E9B0ACFD9214BC0019">
    <w:name w:val="BED35A7A86DE43E9B0ACFD9214BC0019"/>
    <w:pPr>
      <w:bidi/>
    </w:pPr>
  </w:style>
  <w:style w:type="paragraph" w:customStyle="1" w:styleId="F29A23C768AE45119E95A747DB38B6A0">
    <w:name w:val="F29A23C768AE45119E95A747DB38B6A0"/>
    <w:pPr>
      <w:bidi/>
    </w:pPr>
  </w:style>
  <w:style w:type="paragraph" w:customStyle="1" w:styleId="448D4430B24D4DE19F5A10B9181F88EA">
    <w:name w:val="448D4430B24D4DE19F5A10B9181F88EA"/>
    <w:pPr>
      <w:bidi/>
    </w:pPr>
  </w:style>
  <w:style w:type="paragraph" w:customStyle="1" w:styleId="FBD5EA744E714960A92CB534D82FE162">
    <w:name w:val="FBD5EA744E714960A92CB534D82FE162"/>
    <w:pPr>
      <w:bidi/>
    </w:pPr>
  </w:style>
  <w:style w:type="paragraph" w:customStyle="1" w:styleId="C09C451448C441FCB2CD497437DEE872">
    <w:name w:val="C09C451448C441FCB2CD497437DEE872"/>
    <w:pPr>
      <w:bidi/>
    </w:pPr>
  </w:style>
  <w:style w:type="paragraph" w:customStyle="1" w:styleId="838FB812C514474EB86E174ED54990F4">
    <w:name w:val="838FB812C514474EB86E174ED54990F4"/>
    <w:pPr>
      <w:bidi/>
    </w:pPr>
  </w:style>
  <w:style w:type="paragraph" w:customStyle="1" w:styleId="C299770874D345C0BD69CF84607DD86D">
    <w:name w:val="C299770874D345C0BD69CF84607DD86D"/>
    <w:pPr>
      <w:bidi/>
    </w:pPr>
  </w:style>
  <w:style w:type="paragraph" w:customStyle="1" w:styleId="ECC9DAC2FF6847F3B30B348520485D51">
    <w:name w:val="ECC9DAC2FF6847F3B30B348520485D51"/>
    <w:pPr>
      <w:bidi/>
    </w:pPr>
  </w:style>
  <w:style w:type="paragraph" w:customStyle="1" w:styleId="FE9F6163739A4359B768F9C882D8A18D">
    <w:name w:val="FE9F6163739A4359B768F9C882D8A18D"/>
    <w:pPr>
      <w:bidi/>
    </w:pPr>
  </w:style>
  <w:style w:type="paragraph" w:customStyle="1" w:styleId="72347AC956DE4DC493C189D9B59E46A7">
    <w:name w:val="72347AC956DE4DC493C189D9B59E46A7"/>
    <w:pPr>
      <w:bidi/>
    </w:pPr>
  </w:style>
  <w:style w:type="paragraph" w:customStyle="1" w:styleId="48DB8953DDDB47CD859DB0F1B4238DDD">
    <w:name w:val="48DB8953DDDB47CD859DB0F1B4238DDD"/>
    <w:pPr>
      <w:bidi/>
    </w:pPr>
  </w:style>
  <w:style w:type="paragraph" w:customStyle="1" w:styleId="38F8D6EE16FC4EDE8D64181BFF27C499">
    <w:name w:val="38F8D6EE16FC4EDE8D64181BFF27C499"/>
    <w:pPr>
      <w:bidi/>
    </w:pPr>
  </w:style>
  <w:style w:type="paragraph" w:customStyle="1" w:styleId="406D08D4589841548ED62A287BDA3738">
    <w:name w:val="406D08D4589841548ED62A287BDA3738"/>
    <w:pPr>
      <w:bidi/>
    </w:pPr>
  </w:style>
  <w:style w:type="paragraph" w:customStyle="1" w:styleId="F83469457ECA464FBBCAE02479949A8D">
    <w:name w:val="F83469457ECA464FBBCAE02479949A8D"/>
    <w:pPr>
      <w:bidi/>
    </w:pPr>
  </w:style>
  <w:style w:type="paragraph" w:customStyle="1" w:styleId="BD5B179716A64049AF9CD6CA9D9D0B51">
    <w:name w:val="BD5B179716A64049AF9CD6CA9D9D0B51"/>
    <w:pPr>
      <w:bidi/>
    </w:pPr>
  </w:style>
  <w:style w:type="paragraph" w:customStyle="1" w:styleId="815F031EC2A74DDEBA7C87277B3968AF">
    <w:name w:val="815F031EC2A74DDEBA7C87277B3968AF"/>
    <w:rsid w:val="00662414"/>
    <w:pPr>
      <w:bidi/>
    </w:pPr>
  </w:style>
  <w:style w:type="paragraph" w:customStyle="1" w:styleId="D31597C81B6B4575BD93E82D9C5E35C2">
    <w:name w:val="D31597C81B6B4575BD93E82D9C5E35C2"/>
    <w:rsid w:val="00662414"/>
    <w:pPr>
      <w:bidi/>
    </w:pPr>
  </w:style>
  <w:style w:type="paragraph" w:customStyle="1" w:styleId="189B525AA83349F6937C5A3C9181315E">
    <w:name w:val="189B525AA83349F6937C5A3C9181315E"/>
    <w:rsid w:val="00662414"/>
    <w:pPr>
      <w:bidi/>
    </w:pPr>
  </w:style>
  <w:style w:type="paragraph" w:customStyle="1" w:styleId="655C3841007D436A8ED9D80DF572B120">
    <w:name w:val="655C3841007D436A8ED9D80DF572B120"/>
    <w:rsid w:val="00662414"/>
    <w:pPr>
      <w:bidi/>
    </w:pPr>
  </w:style>
  <w:style w:type="paragraph" w:customStyle="1" w:styleId="9083E6DF2C20450E95150F2034E73571">
    <w:name w:val="9083E6DF2C20450E95150F2034E73571"/>
    <w:rsid w:val="00662414"/>
    <w:pPr>
      <w:bidi/>
    </w:pPr>
  </w:style>
  <w:style w:type="paragraph" w:customStyle="1" w:styleId="B33986484B7843D79918AD8C41A14418">
    <w:name w:val="B33986484B7843D79918AD8C41A14418"/>
    <w:rsid w:val="00662414"/>
    <w:pPr>
      <w:bidi/>
    </w:pPr>
  </w:style>
  <w:style w:type="paragraph" w:customStyle="1" w:styleId="63FE965F40174C60B7C84DF0B1D85F32">
    <w:name w:val="63FE965F40174C60B7C84DF0B1D85F32"/>
    <w:rsid w:val="00662414"/>
    <w:pPr>
      <w:bidi/>
    </w:pPr>
  </w:style>
  <w:style w:type="paragraph" w:customStyle="1" w:styleId="90B21EDE178D4482A9B022AD278D0014">
    <w:name w:val="90B21EDE178D4482A9B022AD278D0014"/>
    <w:rsid w:val="00662414"/>
    <w:pPr>
      <w:bidi/>
    </w:pPr>
  </w:style>
  <w:style w:type="paragraph" w:customStyle="1" w:styleId="63C48CD2E5F345C7921D494224DAFE94">
    <w:name w:val="63C48CD2E5F345C7921D494224DAFE94"/>
    <w:rsid w:val="00662414"/>
    <w:pPr>
      <w:bidi/>
    </w:pPr>
  </w:style>
  <w:style w:type="paragraph" w:customStyle="1" w:styleId="72CFFCD38834454A8C8B10722D7E4956">
    <w:name w:val="72CFFCD38834454A8C8B10722D7E4956"/>
    <w:rsid w:val="00662414"/>
    <w:pPr>
      <w:bidi/>
    </w:pPr>
  </w:style>
  <w:style w:type="paragraph" w:customStyle="1" w:styleId="6F667B0084DC45279728C247D9DE626E">
    <w:name w:val="6F667B0084DC45279728C247D9DE626E"/>
    <w:rsid w:val="00662414"/>
    <w:pPr>
      <w:bidi/>
    </w:pPr>
  </w:style>
  <w:style w:type="paragraph" w:customStyle="1" w:styleId="FB6314AD49F24B159CD76E525F01BAC2">
    <w:name w:val="FB6314AD49F24B159CD76E525F01BAC2"/>
    <w:rsid w:val="00662414"/>
    <w:pPr>
      <w:bidi/>
    </w:pPr>
  </w:style>
  <w:style w:type="paragraph" w:customStyle="1" w:styleId="6870D941D32D4A57AC9B49DD9B595456">
    <w:name w:val="6870D941D32D4A57AC9B49DD9B595456"/>
    <w:rsid w:val="00662414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154</TotalTime>
  <Pages>2</Pages>
  <Words>268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Menashe Mtku</dc:creator>
  <cp:keywords/>
  <cp:lastModifiedBy>Menashe Mtku</cp:lastModifiedBy>
  <cp:revision>8</cp:revision>
  <dcterms:created xsi:type="dcterms:W3CDTF">2022-03-28T12:38:00Z</dcterms:created>
  <dcterms:modified xsi:type="dcterms:W3CDTF">2022-03-28T19:02:00Z</dcterms:modified>
  <cp:version/>
</cp:coreProperties>
</file>